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1B0F" w14:textId="77777777" w:rsidR="00DE1BAD" w:rsidRPr="00DE1BAD" w:rsidRDefault="00DE1BAD" w:rsidP="00DE1BAD">
      <w:pPr>
        <w:pStyle w:val="Heading2"/>
        <w:keepNext/>
        <w:keepLines/>
        <w:widowControl/>
        <w:jc w:val="center"/>
        <w:rPr>
          <w:rStyle w:val="Strong"/>
          <w:rFonts w:asciiTheme="majorHAnsi" w:hAnsiTheme="majorHAnsi" w:cstheme="majorHAnsi"/>
          <w:color w:val="000000" w:themeColor="text1"/>
          <w:sz w:val="36"/>
          <w:szCs w:val="36"/>
        </w:rPr>
      </w:pPr>
      <w:r w:rsidRPr="00DE1BAD">
        <w:rPr>
          <w:rStyle w:val="Strong"/>
          <w:rFonts w:asciiTheme="majorHAnsi" w:hAnsiTheme="majorHAnsi" w:cstheme="majorHAnsi"/>
          <w:color w:val="000000" w:themeColor="text1"/>
          <w:sz w:val="36"/>
          <w:szCs w:val="36"/>
        </w:rPr>
        <w:t>Qian Yi Wang</w:t>
      </w:r>
    </w:p>
    <w:p w14:paraId="4AA2C7FE" w14:textId="77777777" w:rsidR="00DE1BAD" w:rsidRPr="00DE1BAD" w:rsidRDefault="00000000" w:rsidP="00DE1BAD">
      <w:pPr>
        <w:jc w:val="center"/>
        <w:rPr>
          <w:rFonts w:asciiTheme="majorHAnsi" w:eastAsia="Times New Roman" w:hAnsiTheme="majorHAnsi" w:cstheme="majorHAnsi"/>
          <w:sz w:val="22"/>
          <w:szCs w:val="22"/>
          <w:lang w:val="en-CA" w:eastAsia="en-CA"/>
        </w:rPr>
      </w:pPr>
      <w:hyperlink r:id="rId8" w:history="1">
        <w:r w:rsidR="00DE1BAD" w:rsidRPr="00DE1BAD">
          <w:rPr>
            <w:rStyle w:val="Hyperlink"/>
            <w:rFonts w:asciiTheme="majorHAnsi" w:eastAsia="Times New Roman" w:hAnsiTheme="majorHAnsi" w:cstheme="majorHAnsi"/>
            <w:sz w:val="22"/>
            <w:szCs w:val="22"/>
            <w:lang w:val="en-CA" w:eastAsia="en-CA"/>
          </w:rPr>
          <w:t>https://www.linkedin.com/in/qian-yi-wang-0897471b4/</w:t>
        </w:r>
      </w:hyperlink>
      <w:r w:rsidR="00DE1BAD" w:rsidRPr="00DE1BAD">
        <w:rPr>
          <w:rFonts w:asciiTheme="majorHAnsi" w:eastAsia="Times New Roman" w:hAnsiTheme="majorHAnsi" w:cstheme="majorHAnsi"/>
          <w:sz w:val="22"/>
          <w:szCs w:val="22"/>
          <w:lang w:val="en-CA" w:eastAsia="en-CA"/>
        </w:rPr>
        <w:t xml:space="preserve">  – </w:t>
      </w:r>
      <w:hyperlink r:id="rId9" w:history="1">
        <w:r w:rsidR="00DE1BAD" w:rsidRPr="00DE1BAD">
          <w:rPr>
            <w:rStyle w:val="Hyperlink"/>
            <w:rFonts w:asciiTheme="majorHAnsi" w:eastAsia="Times New Roman" w:hAnsiTheme="majorHAnsi" w:cstheme="majorHAnsi"/>
            <w:sz w:val="22"/>
            <w:szCs w:val="22"/>
            <w:lang w:val="en-CA" w:eastAsia="en-CA"/>
          </w:rPr>
          <w:t>https://github.com/q1an-w</w:t>
        </w:r>
      </w:hyperlink>
    </w:p>
    <w:p w14:paraId="61DF484B" w14:textId="77777777" w:rsidR="00DE1BAD" w:rsidRPr="00DE1BAD" w:rsidRDefault="00DE1BAD" w:rsidP="00DE1BAD">
      <w:pPr>
        <w:spacing w:line="360" w:lineRule="auto"/>
        <w:jc w:val="center"/>
        <w:rPr>
          <w:rFonts w:asciiTheme="majorHAnsi" w:hAnsiTheme="majorHAnsi" w:cstheme="majorHAnsi"/>
          <w:sz w:val="22"/>
          <w:szCs w:val="22"/>
          <w:lang w:val="en-CA" w:eastAsia="en-CA"/>
        </w:rPr>
      </w:pPr>
      <w:r w:rsidRPr="00DE1BAD">
        <w:rPr>
          <w:rFonts w:asciiTheme="majorHAnsi" w:hAnsiTheme="majorHAnsi" w:cstheme="majorHAnsi"/>
          <w:sz w:val="22"/>
          <w:szCs w:val="22"/>
          <w:lang w:val="en-CA" w:eastAsia="en-CA"/>
        </w:rPr>
        <w:t xml:space="preserve">(514)-702-9109 – </w:t>
      </w:r>
      <w:hyperlink r:id="rId10" w:history="1">
        <w:r w:rsidRPr="00DE1BAD">
          <w:rPr>
            <w:rStyle w:val="Hyperlink"/>
            <w:rFonts w:asciiTheme="majorHAnsi" w:hAnsiTheme="majorHAnsi" w:cstheme="majorHAnsi"/>
            <w:sz w:val="22"/>
            <w:szCs w:val="22"/>
            <w:lang w:val="en-CA" w:eastAsia="en-CA"/>
          </w:rPr>
          <w:t>qianyi.wang02@gmail.com</w:t>
        </w:r>
      </w:hyperlink>
      <w:r w:rsidRPr="00DE1BAD">
        <w:rPr>
          <w:rFonts w:asciiTheme="majorHAnsi" w:hAnsiTheme="majorHAnsi" w:cstheme="majorHAnsi"/>
          <w:sz w:val="22"/>
          <w:szCs w:val="22"/>
          <w:lang w:val="en-CA" w:eastAsia="en-CA"/>
        </w:rPr>
        <w:t xml:space="preserve"> – Montreal, Qc</w:t>
      </w:r>
    </w:p>
    <w:p w14:paraId="05ABAD7A" w14:textId="77777777" w:rsidR="006A0191" w:rsidRPr="00DE1BAD" w:rsidRDefault="006A0191" w:rsidP="006A0191">
      <w:pPr>
        <w:jc w:val="center"/>
        <w:rPr>
          <w:rFonts w:asciiTheme="majorHAnsi" w:hAnsiTheme="majorHAnsi" w:cstheme="majorHAnsi"/>
          <w:lang w:val="en-CA"/>
        </w:rPr>
      </w:pPr>
    </w:p>
    <w:p w14:paraId="67BD8C37" w14:textId="2F61366D" w:rsidR="006369DE" w:rsidRPr="00DE1BAD" w:rsidRDefault="00DE1BAD" w:rsidP="00DE1BAD">
      <w:pPr>
        <w:pStyle w:val="Heading2"/>
        <w:keepNext/>
        <w:keepLines/>
        <w:widowControl/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DE1BAD">
        <w:rPr>
          <w:rFonts w:asciiTheme="majorHAnsi" w:hAnsiTheme="majorHAnsi" w:cstheme="majorHAnsi"/>
          <w:sz w:val="21"/>
          <w:szCs w:val="21"/>
        </w:rPr>
        <w:t>23</w:t>
      </w:r>
      <w:r w:rsidRPr="00DE1BAD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Pr="00DE1BAD">
        <w:rPr>
          <w:rFonts w:asciiTheme="majorHAnsi" w:hAnsiTheme="majorHAnsi" w:cstheme="majorHAnsi"/>
          <w:sz w:val="21"/>
          <w:szCs w:val="21"/>
        </w:rPr>
        <w:t xml:space="preserve"> August</w:t>
      </w:r>
      <w:r w:rsidR="00556BF1" w:rsidRPr="00DE1BAD">
        <w:rPr>
          <w:rFonts w:asciiTheme="majorHAnsi" w:hAnsiTheme="majorHAnsi" w:cstheme="majorHAnsi"/>
          <w:sz w:val="21"/>
          <w:szCs w:val="21"/>
        </w:rPr>
        <w:t xml:space="preserve"> 202</w:t>
      </w:r>
      <w:r w:rsidR="00E55714" w:rsidRPr="00DE1BAD">
        <w:rPr>
          <w:rFonts w:asciiTheme="majorHAnsi" w:hAnsiTheme="majorHAnsi" w:cstheme="majorHAnsi"/>
          <w:sz w:val="21"/>
          <w:szCs w:val="21"/>
        </w:rPr>
        <w:t>3</w:t>
      </w:r>
    </w:p>
    <w:p w14:paraId="6DB91B61" w14:textId="77777777" w:rsidR="006369DE" w:rsidRPr="00DE1BAD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1"/>
          <w:szCs w:val="21"/>
          <w:lang w:val="en-CA"/>
        </w:rPr>
      </w:pPr>
    </w:p>
    <w:p w14:paraId="715C4CAD" w14:textId="5500AE93" w:rsidR="006369DE" w:rsidRPr="00DE1BAD" w:rsidRDefault="007D57D3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theme="majorHAnsi"/>
          <w:b/>
          <w:sz w:val="21"/>
          <w:szCs w:val="21"/>
        </w:rPr>
      </w:pPr>
      <w:r w:rsidRPr="00DE1BAD">
        <w:rPr>
          <w:rFonts w:asciiTheme="majorHAnsi" w:hAnsiTheme="majorHAnsi" w:cstheme="majorHAnsi"/>
          <w:b/>
          <w:sz w:val="21"/>
          <w:szCs w:val="21"/>
        </w:rPr>
        <w:t xml:space="preserve">Software </w:t>
      </w:r>
      <w:r w:rsidR="00DE1BAD" w:rsidRPr="00DE1BAD">
        <w:rPr>
          <w:rFonts w:asciiTheme="majorHAnsi" w:hAnsiTheme="majorHAnsi" w:cstheme="majorHAnsi"/>
          <w:b/>
          <w:sz w:val="21"/>
          <w:szCs w:val="21"/>
        </w:rPr>
        <w:t>Engineering</w:t>
      </w:r>
      <w:r w:rsidRPr="00DE1BAD">
        <w:rPr>
          <w:rFonts w:asciiTheme="majorHAnsi" w:hAnsiTheme="majorHAnsi" w:cstheme="majorHAnsi"/>
          <w:b/>
          <w:sz w:val="21"/>
          <w:szCs w:val="21"/>
        </w:rPr>
        <w:t xml:space="preserve"> Intern (Ref: </w:t>
      </w:r>
      <w:proofErr w:type="spellStart"/>
      <w:r w:rsidR="005A105C">
        <w:rPr>
          <w:rFonts w:asciiTheme="majorHAnsi" w:hAnsiTheme="majorHAnsi" w:cstheme="majorHAnsi"/>
          <w:b/>
          <w:sz w:val="21"/>
          <w:szCs w:val="21"/>
        </w:rPr>
        <w:t>xxxxx</w:t>
      </w:r>
      <w:proofErr w:type="spellEnd"/>
      <w:r w:rsidRPr="00DE1BAD">
        <w:rPr>
          <w:rFonts w:asciiTheme="majorHAnsi" w:hAnsiTheme="majorHAnsi" w:cstheme="majorHAnsi"/>
          <w:b/>
          <w:sz w:val="21"/>
          <w:szCs w:val="21"/>
        </w:rPr>
        <w:t xml:space="preserve">) with </w:t>
      </w:r>
      <w:r w:rsidR="00DE1BAD" w:rsidRPr="005A105C">
        <w:rPr>
          <w:rFonts w:asciiTheme="majorHAnsi" w:hAnsiTheme="majorHAnsi" w:cstheme="majorHAnsi"/>
          <w:b/>
          <w:color w:val="FF0000"/>
          <w:sz w:val="21"/>
          <w:szCs w:val="21"/>
        </w:rPr>
        <w:t>Microsoft</w:t>
      </w:r>
    </w:p>
    <w:p w14:paraId="14C73995" w14:textId="77777777" w:rsidR="006369DE" w:rsidRPr="00DE1BAD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theme="majorHAnsi"/>
          <w:sz w:val="21"/>
          <w:szCs w:val="21"/>
        </w:rPr>
      </w:pPr>
    </w:p>
    <w:p w14:paraId="39F8C1B3" w14:textId="77777777" w:rsidR="006369DE" w:rsidRPr="00DE1BAD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theme="majorHAnsi"/>
          <w:sz w:val="21"/>
          <w:szCs w:val="21"/>
        </w:rPr>
      </w:pPr>
    </w:p>
    <w:p w14:paraId="172BCF30" w14:textId="195A5360" w:rsidR="006369DE" w:rsidRPr="00DE1BAD" w:rsidRDefault="00DE1BAD" w:rsidP="006369D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1"/>
          <w:szCs w:val="21"/>
        </w:rPr>
      </w:pPr>
      <w:r w:rsidRPr="00DE1BAD">
        <w:rPr>
          <w:rFonts w:asciiTheme="majorHAnsi" w:hAnsiTheme="majorHAnsi" w:cstheme="majorHAnsi"/>
          <w:sz w:val="21"/>
          <w:szCs w:val="21"/>
        </w:rPr>
        <w:t>To whom it may concern</w:t>
      </w:r>
      <w:r w:rsidR="007D57D3" w:rsidRPr="00DE1BAD">
        <w:rPr>
          <w:rFonts w:asciiTheme="majorHAnsi" w:hAnsiTheme="majorHAnsi" w:cstheme="majorHAnsi"/>
          <w:sz w:val="21"/>
          <w:szCs w:val="21"/>
        </w:rPr>
        <w:t>,</w:t>
      </w:r>
      <w:r w:rsidR="006369DE" w:rsidRPr="00DE1BAD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368506A" w14:textId="77777777" w:rsidR="006369DE" w:rsidRPr="00DE1BAD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i/>
          <w:color w:val="052E65" w:themeColor="text2" w:themeShade="BF"/>
          <w:sz w:val="21"/>
          <w:szCs w:val="21"/>
        </w:rPr>
      </w:pPr>
    </w:p>
    <w:p w14:paraId="20656DE3" w14:textId="32E2B6D1" w:rsidR="006369DE" w:rsidRPr="00DE1BAD" w:rsidRDefault="002D11FA" w:rsidP="006369DE">
      <w:pPr>
        <w:widowControl w:val="0"/>
        <w:overflowPunct w:val="0"/>
        <w:autoSpaceDE w:val="0"/>
        <w:autoSpaceDN w:val="0"/>
        <w:adjustRightInd w:val="0"/>
        <w:spacing w:line="256" w:lineRule="auto"/>
        <w:rPr>
          <w:rFonts w:asciiTheme="majorHAnsi" w:hAnsiTheme="majorHAnsi" w:cstheme="majorHAnsi"/>
          <w:sz w:val="21"/>
          <w:szCs w:val="21"/>
        </w:rPr>
      </w:pPr>
      <w:r w:rsidRPr="00DE1BAD">
        <w:rPr>
          <w:rFonts w:asciiTheme="majorHAnsi" w:hAnsiTheme="majorHAnsi" w:cstheme="majorHAnsi"/>
          <w:sz w:val="21"/>
          <w:szCs w:val="21"/>
        </w:rPr>
        <w:t xml:space="preserve">I am writing to express my interest in </w:t>
      </w:r>
      <w:r w:rsidR="007D57D3" w:rsidRPr="00DE1BAD">
        <w:rPr>
          <w:rFonts w:asciiTheme="majorHAnsi" w:hAnsiTheme="majorHAnsi" w:cstheme="majorHAnsi"/>
          <w:sz w:val="21"/>
          <w:szCs w:val="21"/>
        </w:rPr>
        <w:t xml:space="preserve">the software </w:t>
      </w:r>
      <w:r w:rsidR="00DE1BAD">
        <w:rPr>
          <w:rFonts w:asciiTheme="majorHAnsi" w:hAnsiTheme="majorHAnsi" w:cstheme="majorHAnsi"/>
          <w:sz w:val="21"/>
          <w:szCs w:val="21"/>
        </w:rPr>
        <w:t>engineering</w:t>
      </w:r>
      <w:r w:rsidR="007D57D3" w:rsidRPr="00DE1BAD">
        <w:rPr>
          <w:rFonts w:asciiTheme="majorHAnsi" w:hAnsiTheme="majorHAnsi" w:cstheme="majorHAnsi"/>
          <w:sz w:val="21"/>
          <w:szCs w:val="21"/>
        </w:rPr>
        <w:t xml:space="preserve"> position offered at </w:t>
      </w:r>
      <w:r w:rsidR="00DE1BAD" w:rsidRPr="005A105C">
        <w:rPr>
          <w:rFonts w:asciiTheme="majorHAnsi" w:hAnsiTheme="majorHAnsi" w:cstheme="majorHAnsi"/>
          <w:color w:val="FF0000"/>
          <w:sz w:val="21"/>
          <w:szCs w:val="21"/>
        </w:rPr>
        <w:t>Microsoft</w:t>
      </w:r>
      <w:r w:rsidR="007D57D3" w:rsidRPr="00DE1BAD">
        <w:rPr>
          <w:rFonts w:asciiTheme="majorHAnsi" w:hAnsiTheme="majorHAnsi" w:cstheme="majorHAnsi"/>
          <w:sz w:val="21"/>
          <w:szCs w:val="21"/>
        </w:rPr>
        <w:t>.</w:t>
      </w:r>
      <w:r w:rsidRPr="00DE1BAD">
        <w:rPr>
          <w:rFonts w:asciiTheme="majorHAnsi" w:hAnsiTheme="majorHAnsi" w:cstheme="majorHAnsi"/>
          <w:sz w:val="21"/>
          <w:szCs w:val="21"/>
        </w:rPr>
        <w:t xml:space="preserve"> </w:t>
      </w:r>
      <w:r w:rsidR="00E55714" w:rsidRPr="00DE1BAD">
        <w:rPr>
          <w:rFonts w:asciiTheme="majorHAnsi" w:hAnsiTheme="majorHAnsi" w:cstheme="majorHAnsi"/>
          <w:sz w:val="21"/>
          <w:szCs w:val="21"/>
        </w:rPr>
        <w:t>As a second</w:t>
      </w:r>
      <w:r w:rsidR="00626BB8" w:rsidRPr="00DE1BAD">
        <w:rPr>
          <w:rFonts w:asciiTheme="majorHAnsi" w:hAnsiTheme="majorHAnsi" w:cstheme="majorHAnsi"/>
          <w:sz w:val="21"/>
          <w:szCs w:val="21"/>
        </w:rPr>
        <w:t xml:space="preserve"> year </w:t>
      </w:r>
      <w:r w:rsidR="006B2CAA" w:rsidRPr="00DE1BAD">
        <w:rPr>
          <w:rFonts w:asciiTheme="majorHAnsi" w:hAnsiTheme="majorHAnsi" w:cstheme="majorHAnsi"/>
          <w:sz w:val="21"/>
          <w:szCs w:val="21"/>
        </w:rPr>
        <w:t>C</w:t>
      </w:r>
      <w:r w:rsidR="00626BB8" w:rsidRPr="00DE1BAD">
        <w:rPr>
          <w:rFonts w:asciiTheme="majorHAnsi" w:hAnsiTheme="majorHAnsi" w:cstheme="majorHAnsi"/>
          <w:sz w:val="21"/>
          <w:szCs w:val="21"/>
        </w:rPr>
        <w:t xml:space="preserve">omputer </w:t>
      </w:r>
      <w:r w:rsidR="006B2CAA" w:rsidRPr="00DE1BAD">
        <w:rPr>
          <w:rFonts w:asciiTheme="majorHAnsi" w:hAnsiTheme="majorHAnsi" w:cstheme="majorHAnsi"/>
          <w:sz w:val="21"/>
          <w:szCs w:val="21"/>
        </w:rPr>
        <w:t>E</w:t>
      </w:r>
      <w:r w:rsidR="00626BB8" w:rsidRPr="00DE1BAD">
        <w:rPr>
          <w:rFonts w:asciiTheme="majorHAnsi" w:hAnsiTheme="majorHAnsi" w:cstheme="majorHAnsi"/>
          <w:sz w:val="21"/>
          <w:szCs w:val="21"/>
        </w:rPr>
        <w:t>ngineering</w:t>
      </w:r>
      <w:r w:rsidR="00E55714" w:rsidRPr="00DE1BAD">
        <w:rPr>
          <w:rFonts w:asciiTheme="majorHAnsi" w:hAnsiTheme="majorHAnsi" w:cstheme="majorHAnsi"/>
          <w:sz w:val="21"/>
          <w:szCs w:val="21"/>
        </w:rPr>
        <w:t xml:space="preserve"> student</w:t>
      </w:r>
      <w:bookmarkStart w:id="0" w:name="_Hlk104140660"/>
      <w:r w:rsidR="00314377">
        <w:rPr>
          <w:rFonts w:asciiTheme="majorHAnsi" w:hAnsiTheme="majorHAnsi" w:cstheme="majorHAnsi"/>
          <w:sz w:val="21"/>
          <w:szCs w:val="21"/>
        </w:rPr>
        <w:t xml:space="preserve">, I have grown fond of full-stack development as it allows me to work with both the functionality and the client-side interface. At my </w:t>
      </w:r>
      <w:r w:rsidR="00477BEC">
        <w:rPr>
          <w:rFonts w:asciiTheme="majorHAnsi" w:hAnsiTheme="majorHAnsi" w:cstheme="majorHAnsi"/>
          <w:sz w:val="21"/>
          <w:szCs w:val="21"/>
        </w:rPr>
        <w:t xml:space="preserve">past internship with Nuance </w:t>
      </w:r>
      <w:r w:rsidR="00314377">
        <w:rPr>
          <w:rFonts w:asciiTheme="majorHAnsi" w:hAnsiTheme="majorHAnsi" w:cstheme="majorHAnsi"/>
          <w:sz w:val="21"/>
          <w:szCs w:val="21"/>
        </w:rPr>
        <w:t>Communications, I was able to grow and develop my skills in this interest with support from my seniors</w:t>
      </w:r>
      <w:r w:rsidR="00E44524" w:rsidRPr="00DE1BAD">
        <w:rPr>
          <w:rFonts w:asciiTheme="majorHAnsi" w:hAnsiTheme="majorHAnsi" w:cstheme="majorHAnsi"/>
          <w:sz w:val="21"/>
          <w:szCs w:val="21"/>
        </w:rPr>
        <w:t>.</w:t>
      </w:r>
      <w:r w:rsidR="00314377">
        <w:rPr>
          <w:rFonts w:asciiTheme="majorHAnsi" w:hAnsiTheme="majorHAnsi" w:cstheme="majorHAnsi"/>
          <w:sz w:val="21"/>
          <w:szCs w:val="21"/>
        </w:rPr>
        <w:t xml:space="preserve"> </w:t>
      </w:r>
      <w:bookmarkEnd w:id="0"/>
      <w:r w:rsidR="00990A3B" w:rsidRPr="00DE1BAD">
        <w:rPr>
          <w:rFonts w:asciiTheme="majorHAnsi" w:hAnsiTheme="majorHAnsi" w:cstheme="majorHAnsi"/>
          <w:sz w:val="21"/>
          <w:szCs w:val="21"/>
        </w:rPr>
        <w:t>As a result, I have a strong desire to</w:t>
      </w:r>
      <w:r w:rsidR="00314377">
        <w:rPr>
          <w:rFonts w:asciiTheme="majorHAnsi" w:hAnsiTheme="majorHAnsi" w:cstheme="majorHAnsi"/>
          <w:sz w:val="21"/>
          <w:szCs w:val="21"/>
        </w:rPr>
        <w:t xml:space="preserve"> </w:t>
      </w:r>
      <w:r w:rsidR="00C37CA3">
        <w:rPr>
          <w:rFonts w:asciiTheme="majorHAnsi" w:hAnsiTheme="majorHAnsi" w:cstheme="majorHAnsi"/>
          <w:sz w:val="21"/>
          <w:szCs w:val="21"/>
        </w:rPr>
        <w:t xml:space="preserve">experience </w:t>
      </w:r>
      <w:r w:rsidR="00C37CA3" w:rsidRPr="005A105C">
        <w:rPr>
          <w:rFonts w:asciiTheme="majorHAnsi" w:hAnsiTheme="majorHAnsi" w:cstheme="majorHAnsi"/>
          <w:color w:val="FF0000"/>
          <w:sz w:val="21"/>
          <w:szCs w:val="21"/>
        </w:rPr>
        <w:t xml:space="preserve">Microsoft’s </w:t>
      </w:r>
      <w:r w:rsidR="00C37CA3">
        <w:rPr>
          <w:rFonts w:asciiTheme="majorHAnsi" w:hAnsiTheme="majorHAnsi" w:cstheme="majorHAnsi"/>
          <w:sz w:val="21"/>
          <w:szCs w:val="21"/>
        </w:rPr>
        <w:t>work environment.</w:t>
      </w:r>
    </w:p>
    <w:p w14:paraId="657524FC" w14:textId="77777777" w:rsidR="00DE44D7" w:rsidRPr="00DE1BAD" w:rsidRDefault="00DE44D7" w:rsidP="006369DE">
      <w:pPr>
        <w:widowControl w:val="0"/>
        <w:overflowPunct w:val="0"/>
        <w:autoSpaceDE w:val="0"/>
        <w:autoSpaceDN w:val="0"/>
        <w:adjustRightInd w:val="0"/>
        <w:spacing w:line="256" w:lineRule="auto"/>
        <w:rPr>
          <w:rFonts w:asciiTheme="majorHAnsi" w:hAnsiTheme="majorHAnsi" w:cstheme="majorHAnsi"/>
          <w:sz w:val="21"/>
          <w:szCs w:val="21"/>
        </w:rPr>
      </w:pPr>
    </w:p>
    <w:p w14:paraId="63FFAFA2" w14:textId="5BEB8576" w:rsidR="00E55714" w:rsidRPr="00DE1BAD" w:rsidRDefault="00221868" w:rsidP="006369DE">
      <w:pPr>
        <w:widowControl w:val="0"/>
        <w:overflowPunct w:val="0"/>
        <w:autoSpaceDE w:val="0"/>
        <w:autoSpaceDN w:val="0"/>
        <w:adjustRightInd w:val="0"/>
        <w:spacing w:line="256" w:lineRule="auto"/>
        <w:rPr>
          <w:rFonts w:asciiTheme="majorHAnsi" w:hAnsiTheme="majorHAnsi" w:cstheme="majorHAnsi"/>
          <w:bCs/>
          <w:sz w:val="21"/>
          <w:szCs w:val="21"/>
        </w:rPr>
      </w:pPr>
      <w:r w:rsidRPr="00DE1BAD">
        <w:rPr>
          <w:rFonts w:asciiTheme="majorHAnsi" w:hAnsiTheme="majorHAnsi" w:cstheme="majorHAnsi"/>
          <w:bCs/>
          <w:sz w:val="21"/>
          <w:szCs w:val="21"/>
        </w:rPr>
        <w:t>I am</w:t>
      </w:r>
      <w:r w:rsidR="007E574C" w:rsidRPr="00DE1BAD">
        <w:rPr>
          <w:rFonts w:asciiTheme="majorHAnsi" w:hAnsiTheme="majorHAnsi" w:cstheme="majorHAnsi"/>
          <w:bCs/>
          <w:sz w:val="21"/>
          <w:szCs w:val="21"/>
        </w:rPr>
        <w:t xml:space="preserve"> convinced that I am</w:t>
      </w:r>
      <w:r w:rsidR="00C50F94" w:rsidRPr="00DE1BAD">
        <w:rPr>
          <w:rFonts w:asciiTheme="majorHAnsi" w:hAnsiTheme="majorHAnsi" w:cstheme="majorHAnsi"/>
          <w:bCs/>
          <w:sz w:val="21"/>
          <w:szCs w:val="21"/>
        </w:rPr>
        <w:t xml:space="preserve"> the candidate you are looking for</w:t>
      </w:r>
      <w:r w:rsidR="00DE1BAD">
        <w:rPr>
          <w:rFonts w:asciiTheme="majorHAnsi" w:hAnsiTheme="majorHAnsi" w:cstheme="majorHAnsi"/>
          <w:bCs/>
          <w:sz w:val="21"/>
          <w:szCs w:val="21"/>
        </w:rPr>
        <w:t>,</w:t>
      </w:r>
      <w:r w:rsidR="007F0622" w:rsidRPr="00DE1BAD">
        <w:rPr>
          <w:rFonts w:asciiTheme="majorHAnsi" w:hAnsiTheme="majorHAnsi" w:cstheme="majorHAnsi"/>
          <w:bCs/>
          <w:sz w:val="21"/>
          <w:szCs w:val="21"/>
        </w:rPr>
        <w:t xml:space="preserve"> as I am a </w:t>
      </w:r>
      <w:r w:rsidR="00337B59" w:rsidRPr="00DE1BAD">
        <w:rPr>
          <w:rFonts w:asciiTheme="majorHAnsi" w:hAnsiTheme="majorHAnsi" w:cstheme="majorHAnsi"/>
          <w:bCs/>
          <w:sz w:val="21"/>
          <w:szCs w:val="21"/>
        </w:rPr>
        <w:t xml:space="preserve">dedicated individual who can bring his fast-learning and communication skills to rapidly become a contributing member of </w:t>
      </w:r>
      <w:r w:rsidR="006B2CAA" w:rsidRPr="00DE1BAD">
        <w:rPr>
          <w:rFonts w:asciiTheme="majorHAnsi" w:hAnsiTheme="majorHAnsi" w:cstheme="majorHAnsi"/>
          <w:bCs/>
          <w:sz w:val="21"/>
          <w:szCs w:val="21"/>
        </w:rPr>
        <w:t xml:space="preserve">the </w:t>
      </w:r>
      <w:r w:rsidR="00E44524" w:rsidRPr="00DE1BAD">
        <w:rPr>
          <w:rFonts w:asciiTheme="majorHAnsi" w:hAnsiTheme="majorHAnsi" w:cstheme="majorHAnsi"/>
          <w:bCs/>
          <w:sz w:val="21"/>
          <w:szCs w:val="21"/>
        </w:rPr>
        <w:t>software development</w:t>
      </w:r>
      <w:r w:rsidR="006B2CAA" w:rsidRPr="00DE1BAD">
        <w:rPr>
          <w:rFonts w:asciiTheme="majorHAnsi" w:hAnsiTheme="majorHAnsi" w:cstheme="majorHAnsi"/>
          <w:bCs/>
          <w:sz w:val="21"/>
          <w:szCs w:val="21"/>
        </w:rPr>
        <w:t xml:space="preserve"> team</w:t>
      </w:r>
      <w:r w:rsidR="00337B59" w:rsidRPr="00DE1BAD">
        <w:rPr>
          <w:rFonts w:asciiTheme="majorHAnsi" w:hAnsiTheme="majorHAnsi" w:cstheme="majorHAnsi"/>
          <w:bCs/>
          <w:sz w:val="21"/>
          <w:szCs w:val="21"/>
        </w:rPr>
        <w:t>.</w:t>
      </w:r>
      <w:r w:rsidR="00E55714" w:rsidRPr="00DE1BAD">
        <w:rPr>
          <w:rFonts w:asciiTheme="majorHAnsi" w:hAnsiTheme="majorHAnsi" w:cstheme="majorHAnsi"/>
          <w:bCs/>
          <w:sz w:val="21"/>
          <w:szCs w:val="21"/>
        </w:rPr>
        <w:t xml:space="preserve"> My knowledge in</w:t>
      </w:r>
      <w:r w:rsidR="00DE1BAD">
        <w:rPr>
          <w:rFonts w:asciiTheme="majorHAnsi" w:hAnsiTheme="majorHAnsi" w:cstheme="majorHAnsi"/>
          <w:bCs/>
          <w:sz w:val="21"/>
          <w:szCs w:val="21"/>
        </w:rPr>
        <w:t xml:space="preserve"> object-oriented languages such as</w:t>
      </w:r>
      <w:r w:rsidR="00E55714" w:rsidRPr="00DE1BAD">
        <w:rPr>
          <w:rFonts w:asciiTheme="majorHAnsi" w:hAnsiTheme="majorHAnsi" w:cstheme="majorHAnsi"/>
          <w:bCs/>
          <w:sz w:val="21"/>
          <w:szCs w:val="21"/>
        </w:rPr>
        <w:t xml:space="preserve"> Java</w:t>
      </w:r>
      <w:r w:rsidR="00DE1BAD">
        <w:rPr>
          <w:rFonts w:asciiTheme="majorHAnsi" w:hAnsiTheme="majorHAnsi" w:cstheme="majorHAnsi"/>
          <w:bCs/>
          <w:sz w:val="21"/>
          <w:szCs w:val="21"/>
        </w:rPr>
        <w:t>/C++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 xml:space="preserve"> and</w:t>
      </w:r>
      <w:r w:rsidR="00DE1BAD"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="00314377">
        <w:rPr>
          <w:rFonts w:asciiTheme="majorHAnsi" w:hAnsiTheme="majorHAnsi" w:cstheme="majorHAnsi"/>
          <w:bCs/>
          <w:sz w:val="21"/>
          <w:szCs w:val="21"/>
        </w:rPr>
        <w:t>front-end</w:t>
      </w:r>
      <w:r w:rsidR="00DE1BAD">
        <w:rPr>
          <w:rFonts w:asciiTheme="majorHAnsi" w:hAnsiTheme="majorHAnsi" w:cstheme="majorHAnsi"/>
          <w:bCs/>
          <w:sz w:val="21"/>
          <w:szCs w:val="21"/>
        </w:rPr>
        <w:t xml:space="preserve"> languages such as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="00E55714" w:rsidRPr="00DE1BAD">
        <w:rPr>
          <w:rFonts w:asciiTheme="majorHAnsi" w:hAnsiTheme="majorHAnsi" w:cstheme="majorHAnsi"/>
          <w:bCs/>
          <w:sz w:val="21"/>
          <w:szCs w:val="21"/>
        </w:rPr>
        <w:t>JS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>/HMTL/CSS</w:t>
      </w:r>
      <w:r w:rsidR="00E55714" w:rsidRPr="00DE1BAD"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>makes</w:t>
      </w:r>
      <w:r w:rsidR="00E55714" w:rsidRPr="00DE1BAD">
        <w:rPr>
          <w:rFonts w:asciiTheme="majorHAnsi" w:hAnsiTheme="majorHAnsi" w:cstheme="majorHAnsi"/>
          <w:bCs/>
          <w:sz w:val="21"/>
          <w:szCs w:val="21"/>
        </w:rPr>
        <w:t xml:space="preserve"> me very comfortable with</w:t>
      </w:r>
      <w:r w:rsidR="00DE1BAD">
        <w:rPr>
          <w:rFonts w:asciiTheme="majorHAnsi" w:hAnsiTheme="majorHAnsi" w:cstheme="majorHAnsi"/>
          <w:bCs/>
          <w:sz w:val="21"/>
          <w:szCs w:val="21"/>
        </w:rPr>
        <w:t xml:space="preserve"> the full</w:t>
      </w:r>
      <w:r w:rsidR="00314377">
        <w:rPr>
          <w:rFonts w:asciiTheme="majorHAnsi" w:hAnsiTheme="majorHAnsi" w:cstheme="majorHAnsi"/>
          <w:bCs/>
          <w:sz w:val="21"/>
          <w:szCs w:val="21"/>
        </w:rPr>
        <w:t>-</w:t>
      </w:r>
      <w:r w:rsidR="00DE1BAD">
        <w:rPr>
          <w:rFonts w:asciiTheme="majorHAnsi" w:hAnsiTheme="majorHAnsi" w:cstheme="majorHAnsi"/>
          <w:bCs/>
          <w:sz w:val="21"/>
          <w:szCs w:val="21"/>
        </w:rPr>
        <w:t>stack flow.</w:t>
      </w:r>
      <w:r w:rsidR="00E55714" w:rsidRPr="00DE1BAD"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 xml:space="preserve">Using </w:t>
      </w:r>
      <w:r w:rsidR="00DE1BAD">
        <w:rPr>
          <w:rFonts w:asciiTheme="majorHAnsi" w:hAnsiTheme="majorHAnsi" w:cstheme="majorHAnsi"/>
          <w:bCs/>
          <w:sz w:val="21"/>
          <w:szCs w:val="21"/>
        </w:rPr>
        <w:t xml:space="preserve">the 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>Express and React</w:t>
      </w:r>
      <w:r w:rsidR="00DE1BAD">
        <w:rPr>
          <w:rFonts w:asciiTheme="majorHAnsi" w:hAnsiTheme="majorHAnsi" w:cstheme="majorHAnsi"/>
          <w:bCs/>
          <w:sz w:val="21"/>
          <w:szCs w:val="21"/>
        </w:rPr>
        <w:t xml:space="preserve"> frameworks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>, I developed a job application and posting website along with a team of other students. Acting as software lead, I designed the project flow and architecture as well as coached my teammates in understanding how the backend, front</w:t>
      </w:r>
      <w:r w:rsidR="00314377">
        <w:rPr>
          <w:rFonts w:asciiTheme="majorHAnsi" w:hAnsiTheme="majorHAnsi" w:cstheme="majorHAnsi"/>
          <w:bCs/>
          <w:sz w:val="21"/>
          <w:szCs w:val="21"/>
        </w:rPr>
        <w:t>-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>end and deployment pipeline all linked together. Additionally, using React Hash Routing, I implemented multi-page functionality on a single-page deployment service (GH pages) using Hash</w:t>
      </w:r>
      <w:r w:rsidR="00DE1BAD">
        <w:rPr>
          <w:rFonts w:asciiTheme="majorHAnsi" w:hAnsiTheme="majorHAnsi" w:cstheme="majorHAnsi"/>
          <w:bCs/>
          <w:sz w:val="21"/>
          <w:szCs w:val="21"/>
        </w:rPr>
        <w:t>ed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 xml:space="preserve"> routes. I believe my experience with Express, Spring Boot, React, MongoDB</w:t>
      </w:r>
      <w:r w:rsidR="00477BE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 xml:space="preserve">GitHub </w:t>
      </w:r>
      <w:r w:rsidR="00477BEC">
        <w:rPr>
          <w:rFonts w:asciiTheme="majorHAnsi" w:hAnsiTheme="majorHAnsi" w:cstheme="majorHAnsi"/>
          <w:bCs/>
          <w:sz w:val="21"/>
          <w:szCs w:val="21"/>
        </w:rPr>
        <w:t xml:space="preserve">and the Agile process </w:t>
      </w:r>
      <w:r w:rsidR="00A736A2" w:rsidRPr="00DE1BAD">
        <w:rPr>
          <w:rFonts w:asciiTheme="majorHAnsi" w:hAnsiTheme="majorHAnsi" w:cstheme="majorHAnsi"/>
          <w:bCs/>
          <w:sz w:val="21"/>
          <w:szCs w:val="21"/>
        </w:rPr>
        <w:t>give me a good understanding of the full-stack development cycle, which helps me adapt quickly to other similar languages, frameworks, and deployment platforms. Finally, m</w:t>
      </w:r>
      <w:r w:rsidR="00813440" w:rsidRPr="00DE1BAD">
        <w:rPr>
          <w:rFonts w:asciiTheme="majorHAnsi" w:hAnsiTheme="majorHAnsi" w:cstheme="majorHAnsi"/>
          <w:bCs/>
          <w:sz w:val="21"/>
          <w:szCs w:val="21"/>
        </w:rPr>
        <w:t>y experience working as a software development intern at Nuance also helped me become knowledgeable with the company and project development structure, from attending stand-up and reporting progress to teamwork and project use-case demonstration to higher ups and non-technical teams.</w:t>
      </w:r>
    </w:p>
    <w:p w14:paraId="5E394909" w14:textId="77777777" w:rsidR="009B4BAB" w:rsidRPr="00DE1BAD" w:rsidRDefault="009B4BAB" w:rsidP="006369DE">
      <w:pPr>
        <w:widowControl w:val="0"/>
        <w:overflowPunct w:val="0"/>
        <w:autoSpaceDE w:val="0"/>
        <w:autoSpaceDN w:val="0"/>
        <w:adjustRightInd w:val="0"/>
        <w:spacing w:line="256" w:lineRule="auto"/>
        <w:rPr>
          <w:rFonts w:asciiTheme="majorHAnsi" w:hAnsiTheme="majorHAnsi" w:cstheme="majorHAnsi"/>
          <w:bCs/>
          <w:sz w:val="21"/>
          <w:szCs w:val="21"/>
        </w:rPr>
      </w:pPr>
    </w:p>
    <w:p w14:paraId="74A7BC07" w14:textId="77777777" w:rsidR="006369DE" w:rsidRPr="00DE1BAD" w:rsidRDefault="006369DE" w:rsidP="006369DE">
      <w:pPr>
        <w:widowControl w:val="0"/>
        <w:autoSpaceDE w:val="0"/>
        <w:autoSpaceDN w:val="0"/>
        <w:adjustRightInd w:val="0"/>
        <w:spacing w:line="57" w:lineRule="exact"/>
        <w:rPr>
          <w:rFonts w:asciiTheme="majorHAnsi" w:hAnsiTheme="majorHAnsi" w:cstheme="majorHAnsi"/>
          <w:sz w:val="21"/>
          <w:szCs w:val="21"/>
        </w:rPr>
      </w:pPr>
    </w:p>
    <w:p w14:paraId="36622AF2" w14:textId="5EFFFE08" w:rsidR="006369DE" w:rsidRPr="00DE1BAD" w:rsidRDefault="008757A5" w:rsidP="006369D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1"/>
          <w:szCs w:val="21"/>
        </w:rPr>
      </w:pPr>
      <w:r w:rsidRPr="00DE1BAD">
        <w:rPr>
          <w:rFonts w:asciiTheme="majorHAnsi" w:hAnsiTheme="majorHAnsi" w:cstheme="majorHAnsi"/>
          <w:bCs/>
          <w:sz w:val="21"/>
          <w:szCs w:val="21"/>
        </w:rPr>
        <w:t xml:space="preserve">I am confident my experiences would make me a productive and cooperative member of the </w:t>
      </w:r>
      <w:r w:rsidR="00BD3068" w:rsidRPr="00DE1BAD">
        <w:rPr>
          <w:rFonts w:asciiTheme="majorHAnsi" w:hAnsiTheme="majorHAnsi" w:cstheme="majorHAnsi"/>
          <w:bCs/>
          <w:sz w:val="21"/>
          <w:szCs w:val="21"/>
        </w:rPr>
        <w:t>software development</w:t>
      </w:r>
      <w:r w:rsidR="00542ABF" w:rsidRPr="00DE1BAD">
        <w:rPr>
          <w:rFonts w:asciiTheme="majorHAnsi" w:hAnsiTheme="majorHAnsi" w:cstheme="majorHAnsi"/>
          <w:bCs/>
          <w:sz w:val="21"/>
          <w:szCs w:val="21"/>
        </w:rPr>
        <w:t xml:space="preserve"> team. I hope to assist </w:t>
      </w:r>
      <w:r w:rsidR="00254E0C" w:rsidRPr="005A105C">
        <w:rPr>
          <w:rFonts w:asciiTheme="majorHAnsi" w:hAnsiTheme="majorHAnsi" w:cstheme="majorHAnsi"/>
          <w:bCs/>
          <w:color w:val="FF0000"/>
          <w:sz w:val="21"/>
          <w:szCs w:val="21"/>
        </w:rPr>
        <w:t>Microsoft’s</w:t>
      </w:r>
      <w:r w:rsidR="00542ABF" w:rsidRPr="005A105C">
        <w:rPr>
          <w:rFonts w:asciiTheme="majorHAnsi" w:hAnsiTheme="majorHAnsi" w:cstheme="majorHAnsi"/>
          <w:bCs/>
          <w:color w:val="FF0000"/>
          <w:sz w:val="21"/>
          <w:szCs w:val="21"/>
        </w:rPr>
        <w:t xml:space="preserve"> </w:t>
      </w:r>
      <w:r w:rsidR="00BD3068" w:rsidRPr="00DE1BAD">
        <w:rPr>
          <w:rFonts w:asciiTheme="majorHAnsi" w:hAnsiTheme="majorHAnsi" w:cstheme="majorHAnsi"/>
          <w:bCs/>
          <w:sz w:val="21"/>
          <w:szCs w:val="21"/>
        </w:rPr>
        <w:t xml:space="preserve">efforts to develop the system and learn more about the company’s </w:t>
      </w:r>
      <w:r w:rsidR="00254E0C">
        <w:rPr>
          <w:rFonts w:asciiTheme="majorHAnsi" w:hAnsiTheme="majorHAnsi" w:cstheme="majorHAnsi"/>
          <w:bCs/>
          <w:sz w:val="21"/>
          <w:szCs w:val="21"/>
        </w:rPr>
        <w:t>growth environment</w:t>
      </w:r>
      <w:r w:rsidR="00BD3068" w:rsidRPr="00DE1BAD">
        <w:rPr>
          <w:rFonts w:asciiTheme="majorHAnsi" w:hAnsiTheme="majorHAnsi" w:cstheme="majorHAnsi"/>
          <w:bCs/>
          <w:sz w:val="21"/>
          <w:szCs w:val="21"/>
        </w:rPr>
        <w:t>.</w:t>
      </w:r>
      <w:r w:rsidR="00E26317" w:rsidRPr="00DE1BAD">
        <w:rPr>
          <w:rFonts w:asciiTheme="majorHAnsi" w:hAnsiTheme="majorHAnsi" w:cstheme="majorHAnsi"/>
          <w:bCs/>
          <w:sz w:val="21"/>
          <w:szCs w:val="21"/>
        </w:rPr>
        <w:t xml:space="preserve"> Thank you for your time, and I look forward to further </w:t>
      </w:r>
      <w:r w:rsidR="001D111A" w:rsidRPr="00DE1BAD">
        <w:rPr>
          <w:rFonts w:asciiTheme="majorHAnsi" w:hAnsiTheme="majorHAnsi" w:cstheme="majorHAnsi"/>
          <w:bCs/>
          <w:sz w:val="21"/>
          <w:szCs w:val="21"/>
        </w:rPr>
        <w:t>discussing</w:t>
      </w:r>
      <w:r w:rsidR="00E26317" w:rsidRPr="00DE1BAD">
        <w:rPr>
          <w:rFonts w:asciiTheme="majorHAnsi" w:hAnsiTheme="majorHAnsi" w:cstheme="majorHAnsi"/>
          <w:bCs/>
          <w:sz w:val="21"/>
          <w:szCs w:val="21"/>
        </w:rPr>
        <w:t xml:space="preserve"> my interest and qualifications.</w:t>
      </w:r>
    </w:p>
    <w:p w14:paraId="55EFAF42" w14:textId="77777777" w:rsidR="006A0191" w:rsidRPr="00DE1BAD" w:rsidRDefault="006A0191" w:rsidP="006369D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1"/>
          <w:szCs w:val="21"/>
        </w:rPr>
      </w:pPr>
    </w:p>
    <w:p w14:paraId="46843662" w14:textId="0389BBA1" w:rsidR="006369DE" w:rsidRPr="00DE1BAD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1"/>
          <w:szCs w:val="21"/>
        </w:rPr>
      </w:pPr>
      <w:r w:rsidRPr="00DE1BAD">
        <w:rPr>
          <w:rFonts w:asciiTheme="majorHAnsi" w:hAnsiTheme="majorHAnsi" w:cstheme="majorHAnsi"/>
          <w:sz w:val="21"/>
          <w:szCs w:val="21"/>
        </w:rPr>
        <w:t>Sincerely,</w:t>
      </w:r>
    </w:p>
    <w:p w14:paraId="1D04A378" w14:textId="56000743" w:rsidR="006A0191" w:rsidRPr="00DE1BAD" w:rsidRDefault="006A0191" w:rsidP="006369D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1"/>
          <w:szCs w:val="21"/>
        </w:rPr>
      </w:pPr>
      <w:r w:rsidRPr="00DE1BAD">
        <w:rPr>
          <w:rFonts w:asciiTheme="majorHAnsi" w:hAnsiTheme="majorHAnsi" w:cstheme="majorHAnsi"/>
          <w:noProof/>
          <w:lang w:val="fr-CA"/>
        </w:rPr>
        <w:drawing>
          <wp:inline distT="0" distB="0" distL="0" distR="0" wp14:anchorId="5A2378EB" wp14:editId="1DE2B893">
            <wp:extent cx="1541716" cy="547255"/>
            <wp:effectExtent l="19050" t="0" r="1334" b="0"/>
            <wp:docPr id="5" name="Picture 1" descr="siganture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anture test.jpg"/>
                    <pic:cNvPicPr/>
                  </pic:nvPicPr>
                  <pic:blipFill>
                    <a:blip r:embed="rId11" cstate="print"/>
                    <a:srcRect t="11080" r="18672" b="37474"/>
                    <a:stretch>
                      <a:fillRect/>
                    </a:stretch>
                  </pic:blipFill>
                  <pic:spPr>
                    <a:xfrm>
                      <a:off x="0" y="0"/>
                      <a:ext cx="1549155" cy="5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9783" w14:textId="37C3986E" w:rsidR="00050EAE" w:rsidRPr="00DE1BAD" w:rsidRDefault="006A0191" w:rsidP="009C5B1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0"/>
          <w:szCs w:val="20"/>
        </w:rPr>
      </w:pPr>
      <w:r w:rsidRPr="00DE1BAD">
        <w:rPr>
          <w:rFonts w:asciiTheme="majorHAnsi" w:hAnsiTheme="majorHAnsi" w:cstheme="majorHAnsi"/>
          <w:sz w:val="21"/>
          <w:szCs w:val="21"/>
        </w:rPr>
        <w:t>Qian Yi Wang</w:t>
      </w:r>
    </w:p>
    <w:sectPr w:rsidR="00050EAE" w:rsidRPr="00DE1BAD" w:rsidSect="00B4220A">
      <w:headerReference w:type="default" r:id="rId12"/>
      <w:footerReference w:type="default" r:id="rId13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C31A" w14:textId="77777777" w:rsidR="00AE6915" w:rsidRDefault="00AE6915" w:rsidP="00EE342F">
      <w:r>
        <w:separator/>
      </w:r>
    </w:p>
  </w:endnote>
  <w:endnote w:type="continuationSeparator" w:id="0">
    <w:p w14:paraId="6EBE5922" w14:textId="77777777" w:rsidR="00AE6915" w:rsidRDefault="00AE6915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3D6D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66B85" w14:textId="77777777" w:rsidR="00AE6915" w:rsidRDefault="00AE6915" w:rsidP="00EE342F">
      <w:r>
        <w:separator/>
      </w:r>
    </w:p>
  </w:footnote>
  <w:footnote w:type="continuationSeparator" w:id="0">
    <w:p w14:paraId="3351A17C" w14:textId="77777777" w:rsidR="00AE6915" w:rsidRDefault="00AE6915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A96E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44536807" wp14:editId="4ECAAAB6">
          <wp:simplePos x="0" y="0"/>
          <wp:positionH relativeFrom="margin">
            <wp:posOffset>-908685</wp:posOffset>
          </wp:positionH>
          <wp:positionV relativeFrom="margin">
            <wp:posOffset>-915035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90091">
    <w:abstractNumId w:val="0"/>
  </w:num>
  <w:num w:numId="2" w16cid:durableId="990910385">
    <w:abstractNumId w:val="2"/>
  </w:num>
  <w:num w:numId="3" w16cid:durableId="821965061">
    <w:abstractNumId w:val="1"/>
  </w:num>
  <w:num w:numId="4" w16cid:durableId="824399386">
    <w:abstractNumId w:val="4"/>
  </w:num>
  <w:num w:numId="5" w16cid:durableId="898443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E1"/>
    <w:rsid w:val="00050EAE"/>
    <w:rsid w:val="00064B5A"/>
    <w:rsid w:val="000759D8"/>
    <w:rsid w:val="00081BE1"/>
    <w:rsid w:val="00085222"/>
    <w:rsid w:val="00090923"/>
    <w:rsid w:val="000C76E7"/>
    <w:rsid w:val="000F6DB8"/>
    <w:rsid w:val="00124671"/>
    <w:rsid w:val="0014592D"/>
    <w:rsid w:val="001464B9"/>
    <w:rsid w:val="001A1B9E"/>
    <w:rsid w:val="001B5280"/>
    <w:rsid w:val="001B538A"/>
    <w:rsid w:val="001D111A"/>
    <w:rsid w:val="001F5AFC"/>
    <w:rsid w:val="00206705"/>
    <w:rsid w:val="00215BD4"/>
    <w:rsid w:val="00221868"/>
    <w:rsid w:val="0022488A"/>
    <w:rsid w:val="00247AD7"/>
    <w:rsid w:val="00254BD7"/>
    <w:rsid w:val="00254E0C"/>
    <w:rsid w:val="00273001"/>
    <w:rsid w:val="00281D6E"/>
    <w:rsid w:val="0029014E"/>
    <w:rsid w:val="00294DCA"/>
    <w:rsid w:val="002961DF"/>
    <w:rsid w:val="002B7E63"/>
    <w:rsid w:val="002D11FA"/>
    <w:rsid w:val="002D21A5"/>
    <w:rsid w:val="002D78A7"/>
    <w:rsid w:val="002E2616"/>
    <w:rsid w:val="00304E85"/>
    <w:rsid w:val="00314377"/>
    <w:rsid w:val="00325054"/>
    <w:rsid w:val="00330BAC"/>
    <w:rsid w:val="00337B59"/>
    <w:rsid w:val="00351421"/>
    <w:rsid w:val="003B0184"/>
    <w:rsid w:val="00423BB2"/>
    <w:rsid w:val="00477BEC"/>
    <w:rsid w:val="00490336"/>
    <w:rsid w:val="004A4D55"/>
    <w:rsid w:val="004C7FC3"/>
    <w:rsid w:val="004D6FA4"/>
    <w:rsid w:val="00542ABF"/>
    <w:rsid w:val="00556BF1"/>
    <w:rsid w:val="00567598"/>
    <w:rsid w:val="005A105C"/>
    <w:rsid w:val="005C7A8A"/>
    <w:rsid w:val="005F0025"/>
    <w:rsid w:val="005F52EE"/>
    <w:rsid w:val="006101A0"/>
    <w:rsid w:val="00610D6F"/>
    <w:rsid w:val="0062455B"/>
    <w:rsid w:val="00626BB8"/>
    <w:rsid w:val="006369DE"/>
    <w:rsid w:val="00642C61"/>
    <w:rsid w:val="00666043"/>
    <w:rsid w:val="00673F4B"/>
    <w:rsid w:val="006941B5"/>
    <w:rsid w:val="006A0191"/>
    <w:rsid w:val="006B2CAA"/>
    <w:rsid w:val="006B50D7"/>
    <w:rsid w:val="006C3554"/>
    <w:rsid w:val="007046C0"/>
    <w:rsid w:val="00704FC2"/>
    <w:rsid w:val="00720AA9"/>
    <w:rsid w:val="00752DC3"/>
    <w:rsid w:val="0075404E"/>
    <w:rsid w:val="00754357"/>
    <w:rsid w:val="007D57D3"/>
    <w:rsid w:val="007E574C"/>
    <w:rsid w:val="007F0622"/>
    <w:rsid w:val="00801AA6"/>
    <w:rsid w:val="00813440"/>
    <w:rsid w:val="008757A5"/>
    <w:rsid w:val="008924B8"/>
    <w:rsid w:val="00895F00"/>
    <w:rsid w:val="008C2602"/>
    <w:rsid w:val="00910A1D"/>
    <w:rsid w:val="0092477F"/>
    <w:rsid w:val="009335C1"/>
    <w:rsid w:val="0095089A"/>
    <w:rsid w:val="00951B55"/>
    <w:rsid w:val="0097240D"/>
    <w:rsid w:val="00990A3B"/>
    <w:rsid w:val="009B4BAB"/>
    <w:rsid w:val="009C5B18"/>
    <w:rsid w:val="009D2CFF"/>
    <w:rsid w:val="009D3F18"/>
    <w:rsid w:val="009D4BA9"/>
    <w:rsid w:val="009F55CE"/>
    <w:rsid w:val="00A067A7"/>
    <w:rsid w:val="00A12F66"/>
    <w:rsid w:val="00A46074"/>
    <w:rsid w:val="00A736A2"/>
    <w:rsid w:val="00A776D5"/>
    <w:rsid w:val="00AE6915"/>
    <w:rsid w:val="00B248A3"/>
    <w:rsid w:val="00B4220A"/>
    <w:rsid w:val="00B44B8F"/>
    <w:rsid w:val="00B70DC0"/>
    <w:rsid w:val="00B742D0"/>
    <w:rsid w:val="00B826E5"/>
    <w:rsid w:val="00BA1D42"/>
    <w:rsid w:val="00BA38B0"/>
    <w:rsid w:val="00BB6AD5"/>
    <w:rsid w:val="00BC0F2D"/>
    <w:rsid w:val="00BC3A19"/>
    <w:rsid w:val="00BD3068"/>
    <w:rsid w:val="00BD4813"/>
    <w:rsid w:val="00C0051C"/>
    <w:rsid w:val="00C1540F"/>
    <w:rsid w:val="00C37CA3"/>
    <w:rsid w:val="00C50F94"/>
    <w:rsid w:val="00C65732"/>
    <w:rsid w:val="00CC006D"/>
    <w:rsid w:val="00CD0767"/>
    <w:rsid w:val="00CD7FCE"/>
    <w:rsid w:val="00CE0165"/>
    <w:rsid w:val="00D23146"/>
    <w:rsid w:val="00D3363C"/>
    <w:rsid w:val="00D344C4"/>
    <w:rsid w:val="00D3695F"/>
    <w:rsid w:val="00D5655E"/>
    <w:rsid w:val="00D73961"/>
    <w:rsid w:val="00D74687"/>
    <w:rsid w:val="00D75277"/>
    <w:rsid w:val="00DD1A1B"/>
    <w:rsid w:val="00DE1BAD"/>
    <w:rsid w:val="00DE44D7"/>
    <w:rsid w:val="00DF4082"/>
    <w:rsid w:val="00E02C3A"/>
    <w:rsid w:val="00E25B3B"/>
    <w:rsid w:val="00E26317"/>
    <w:rsid w:val="00E32766"/>
    <w:rsid w:val="00E42AE4"/>
    <w:rsid w:val="00E44524"/>
    <w:rsid w:val="00E55714"/>
    <w:rsid w:val="00E6714F"/>
    <w:rsid w:val="00E855CF"/>
    <w:rsid w:val="00E86EA9"/>
    <w:rsid w:val="00E92079"/>
    <w:rsid w:val="00EA7D24"/>
    <w:rsid w:val="00EB5FA7"/>
    <w:rsid w:val="00ED5709"/>
    <w:rsid w:val="00EE25D7"/>
    <w:rsid w:val="00EE342F"/>
    <w:rsid w:val="00F41CF1"/>
    <w:rsid w:val="00F44D94"/>
    <w:rsid w:val="00F95774"/>
    <w:rsid w:val="00FA71DE"/>
    <w:rsid w:val="00F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98D2D"/>
  <w14:defaultImageDpi w14:val="300"/>
  <w15:docId w15:val="{EF9EADC7-D5F7-4DB6-873D-818EE780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6A0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ian-yi-wang-0897471b4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qianyi.wang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1an-w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39819A-DAB0-4C8C-9E07-3A521EC3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</Template>
  <TotalTime>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qiany</cp:lastModifiedBy>
  <cp:revision>5</cp:revision>
  <cp:lastPrinted>2023-08-23T18:03:00Z</cp:lastPrinted>
  <dcterms:created xsi:type="dcterms:W3CDTF">2023-08-23T18:03:00Z</dcterms:created>
  <dcterms:modified xsi:type="dcterms:W3CDTF">2023-08-23T20:50:00Z</dcterms:modified>
</cp:coreProperties>
</file>